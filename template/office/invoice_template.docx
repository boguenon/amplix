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A2" w:rsidRPr="00A14DA2" w:rsidRDefault="00A14DA2" w:rsidP="00A14DA2">
      <w:pPr>
        <w:snapToGrid w:val="0"/>
        <w:rPr>
          <w:rFonts w:ascii="Arial" w:hAnsi="Arial" w:cs="Arial"/>
          <w:b/>
          <w:sz w:val="16"/>
          <w:szCs w:val="16"/>
        </w:rPr>
      </w:pPr>
      <w:r w:rsidRPr="00A14DA2">
        <w:rPr>
          <w:rFonts w:ascii="Arial" w:hAnsi="Arial" w:cs="Arial"/>
          <w:b/>
          <w:sz w:val="16"/>
          <w:szCs w:val="16"/>
        </w:rPr>
        <w:t>##</w:t>
      </w:r>
      <w:r w:rsidR="000E7E74">
        <w:rPr>
          <w:rFonts w:ascii="Arial" w:hAnsi="Arial" w:cs="Arial"/>
          <w:b/>
          <w:sz w:val="16"/>
          <w:szCs w:val="16"/>
        </w:rPr>
        <w:t>GROU</w:t>
      </w:r>
      <w:r>
        <w:rPr>
          <w:rFonts w:ascii="Arial" w:hAnsi="Arial" w:cs="Arial"/>
          <w:b/>
          <w:sz w:val="16"/>
          <w:szCs w:val="16"/>
        </w:rPr>
        <w:t>P_</w:t>
      </w:r>
      <w:r w:rsidRPr="00A14DA2">
        <w:rPr>
          <w:rFonts w:ascii="Arial" w:hAnsi="Arial" w:cs="Arial"/>
          <w:b/>
          <w:sz w:val="16"/>
          <w:szCs w:val="16"/>
        </w:rPr>
        <w:t>SHEET_</w:t>
      </w:r>
      <w:proofErr w:type="gramStart"/>
      <w:r w:rsidRPr="00A14DA2">
        <w:rPr>
          <w:rFonts w:ascii="Arial" w:hAnsi="Arial" w:cs="Arial"/>
          <w:b/>
          <w:sz w:val="16"/>
          <w:szCs w:val="16"/>
        </w:rPr>
        <w:t>0,group</w:t>
      </w:r>
      <w:proofErr w:type="gramEnd"/>
      <w:r w:rsidRPr="00A14DA2">
        <w:rPr>
          <w:rFonts w:ascii="Arial" w:hAnsi="Arial" w:cs="Arial"/>
          <w:b/>
          <w:sz w:val="16"/>
          <w:szCs w:val="16"/>
        </w:rPr>
        <w:t>=</w:t>
      </w:r>
      <w:proofErr w:type="spellStart"/>
      <w:r w:rsidRPr="00A14DA2">
        <w:rPr>
          <w:rFonts w:ascii="Arial" w:hAnsi="Arial" w:cs="Arial"/>
          <w:b/>
          <w:sz w:val="16"/>
          <w:szCs w:val="16"/>
        </w:rPr>
        <w:t>invoice_no</w:t>
      </w:r>
      <w:proofErr w:type="spellEnd"/>
      <w:r w:rsidR="004B37AC">
        <w:rPr>
          <w:rFonts w:ascii="Arial" w:hAnsi="Arial" w:cs="Arial"/>
          <w:b/>
          <w:sz w:val="16"/>
          <w:szCs w:val="16"/>
        </w:rPr>
        <w:t> ;</w:t>
      </w:r>
      <w:proofErr w:type="spellStart"/>
      <w:r w:rsidR="00E121A6">
        <w:rPr>
          <w:rFonts w:ascii="Arial" w:hAnsi="Arial" w:cs="Arial"/>
          <w:b/>
          <w:sz w:val="16"/>
          <w:szCs w:val="16"/>
        </w:rPr>
        <w:t>invoice_</w:t>
      </w:r>
      <w:r w:rsidR="004B37AC">
        <w:rPr>
          <w:rFonts w:ascii="Arial" w:hAnsi="Arial" w:cs="Arial"/>
          <w:b/>
          <w:sz w:val="16"/>
          <w:szCs w:val="16"/>
        </w:rPr>
        <w:t>date</w:t>
      </w:r>
      <w:r w:rsidR="00A032EC">
        <w:rPr>
          <w:rFonts w:ascii="Arial" w:hAnsi="Arial" w:cs="Arial"/>
          <w:b/>
          <w:sz w:val="16"/>
          <w:szCs w:val="16"/>
        </w:rPr>
        <w:t>,startpage</w:t>
      </w:r>
      <w:proofErr w:type="spellEnd"/>
      <w:r w:rsidR="00A032EC">
        <w:rPr>
          <w:rFonts w:ascii="Arial" w:hAnsi="Arial" w:cs="Arial"/>
          <w:b/>
          <w:sz w:val="16"/>
          <w:szCs w:val="16"/>
        </w:rPr>
        <w:t>=T</w:t>
      </w:r>
      <w:r w:rsidRPr="00A14DA2">
        <w:rPr>
          <w:rFonts w:ascii="Arial" w:hAnsi="Arial" w:cs="Arial"/>
          <w:b/>
          <w:sz w:val="16"/>
          <w:szCs w:val="16"/>
        </w:rPr>
        <w:t>##</w:t>
      </w:r>
    </w:p>
    <w:p w:rsidR="00DE3D99" w:rsidRPr="001278D5" w:rsidRDefault="00DE3D99" w:rsidP="00DE3D99">
      <w:pPr>
        <w:snapToGrid w:val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AMPLIXBI.COM</w:t>
      </w:r>
    </w:p>
    <w:p w:rsidR="00DE3D99" w:rsidRPr="00E01080" w:rsidRDefault="00DE3D99" w:rsidP="00DE3D99">
      <w:pPr>
        <w:jc w:val="center"/>
        <w:rPr>
          <w:rFonts w:ascii="Arial Black" w:hAnsi="Arial Black" w:cs="Arial"/>
          <w:sz w:val="32"/>
          <w:szCs w:val="32"/>
        </w:rPr>
      </w:pPr>
      <w:r w:rsidRPr="00E01080">
        <w:rPr>
          <w:rFonts w:ascii="Arial Black" w:hAnsi="Arial Black" w:cs="Arial"/>
          <w:sz w:val="32"/>
          <w:szCs w:val="32"/>
        </w:rPr>
        <w:t>INVOICE</w:t>
      </w:r>
    </w:p>
    <w:p w:rsidR="00DE3D99" w:rsidRPr="001278D5" w:rsidRDefault="00DE3D99" w:rsidP="00DE3D99">
      <w:pPr>
        <w:rPr>
          <w:rFonts w:ascii="Arial" w:hAnsi="Arial" w:cs="Arial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1733"/>
        <w:gridCol w:w="3307"/>
      </w:tblGrid>
      <w:tr w:rsidR="00DE3D99" w:rsidRPr="001278D5" w:rsidTr="00721968">
        <w:tc>
          <w:tcPr>
            <w:tcW w:w="4068" w:type="dxa"/>
          </w:tcPr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szCs w:val="20"/>
                <w:u w:val="single"/>
              </w:rPr>
            </w:pPr>
            <w:proofErr w:type="spellStart"/>
            <w:r w:rsidRPr="000C309D">
              <w:rPr>
                <w:rFonts w:ascii="Arial" w:hAnsi="Arial" w:cs="Arial"/>
                <w:b/>
                <w:szCs w:val="20"/>
                <w:u w:val="single"/>
              </w:rPr>
              <w:t>Invoice</w:t>
            </w:r>
            <w:proofErr w:type="spellEnd"/>
            <w:r w:rsidRPr="000C309D">
              <w:rPr>
                <w:rFonts w:ascii="Arial" w:hAnsi="Arial" w:cs="Arial"/>
                <w:b/>
                <w:szCs w:val="20"/>
                <w:u w:val="single"/>
              </w:rPr>
              <w:t xml:space="preserve"> to:</w:t>
            </w:r>
          </w:p>
          <w:p w:rsidR="00DE3D99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u w:val="single"/>
              </w:rPr>
            </w:pPr>
          </w:p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u w:val="single"/>
              </w:rPr>
            </w:pPr>
          </w:p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##C_COMPANY##</w:t>
            </w:r>
          </w:p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  <w:r>
              <w:t>##C_ADDRESS##</w:t>
            </w:r>
          </w:p>
        </w:tc>
        <w:tc>
          <w:tcPr>
            <w:tcW w:w="1733" w:type="dxa"/>
          </w:tcPr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  <w:u w:val="single"/>
              </w:rPr>
              <w:t>Invoice</w:t>
            </w:r>
            <w:proofErr w:type="spellEnd"/>
            <w:r>
              <w:rPr>
                <w:rFonts w:ascii="Arial" w:hAnsi="Arial" w:cs="Arial"/>
                <w:b/>
                <w:szCs w:val="20"/>
                <w:u w:val="single"/>
              </w:rPr>
              <w:t xml:space="preserve"> Date:</w:t>
            </w:r>
          </w:p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szCs w:val="20"/>
                <w:u w:val="single"/>
              </w:rPr>
            </w:pPr>
          </w:p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  <w:u w:val="single"/>
              </w:rPr>
              <w:t>Invoice</w:t>
            </w:r>
            <w:proofErr w:type="spellEnd"/>
            <w:r>
              <w:rPr>
                <w:rFonts w:ascii="Arial" w:hAnsi="Arial" w:cs="Arial"/>
                <w:b/>
                <w:szCs w:val="20"/>
                <w:u w:val="single"/>
              </w:rPr>
              <w:t xml:space="preserve"> No:</w:t>
            </w:r>
          </w:p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szCs w:val="20"/>
              </w:rPr>
            </w:pPr>
          </w:p>
          <w:p w:rsidR="00DE3D99" w:rsidRPr="000C309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0C309D">
              <w:rPr>
                <w:rFonts w:ascii="Arial" w:hAnsi="Arial" w:cs="Arial"/>
                <w:b/>
                <w:szCs w:val="20"/>
                <w:u w:val="single"/>
              </w:rPr>
              <w:t>Payment</w:t>
            </w:r>
            <w:proofErr w:type="spellEnd"/>
            <w:r w:rsidRPr="000C309D">
              <w:rPr>
                <w:rFonts w:ascii="Arial" w:hAnsi="Arial" w:cs="Arial"/>
                <w:b/>
                <w:szCs w:val="20"/>
                <w:u w:val="single"/>
              </w:rPr>
              <w:t xml:space="preserve"> Info</w:t>
            </w:r>
            <w:r>
              <w:rPr>
                <w:rFonts w:ascii="Arial" w:hAnsi="Arial" w:cs="Arial" w:hint="eastAsia"/>
                <w:b/>
                <w:szCs w:val="20"/>
                <w:u w:val="single"/>
              </w:rPr>
              <w:t>:</w:t>
            </w:r>
          </w:p>
        </w:tc>
        <w:tc>
          <w:tcPr>
            <w:tcW w:w="3307" w:type="dxa"/>
          </w:tcPr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##C_</w:t>
            </w:r>
            <w:r w:rsidR="00574025">
              <w:rPr>
                <w:rFonts w:ascii="Arial" w:hAnsi="Arial" w:cs="Arial"/>
              </w:rPr>
              <w:t>INVOICE_</w:t>
            </w:r>
            <w:r>
              <w:rPr>
                <w:rFonts w:ascii="Arial" w:hAnsi="Arial" w:cs="Arial"/>
              </w:rPr>
              <w:t>DATE##</w:t>
            </w:r>
          </w:p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</w:p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spellStart"/>
            <w:r>
              <w:rPr>
                <w:rFonts w:ascii="Arial" w:hAnsi="Arial" w:cs="Arial"/>
              </w:rPr>
              <w:t>C_Invoice_No</w:t>
            </w:r>
            <w:proofErr w:type="spellEnd"/>
            <w:r>
              <w:rPr>
                <w:rFonts w:ascii="Arial" w:hAnsi="Arial" w:cs="Arial"/>
              </w:rPr>
              <w:t>##</w:t>
            </w:r>
          </w:p>
          <w:p w:rsidR="00DE3D99" w:rsidRPr="001278D5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</w:p>
          <w:p w:rsidR="00DE3D99" w:rsidRPr="009551C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u w:val="single"/>
              </w:rPr>
            </w:pPr>
            <w:proofErr w:type="spellStart"/>
            <w:r w:rsidRPr="009551CD">
              <w:rPr>
                <w:rFonts w:ascii="Arial" w:hAnsi="Arial" w:cs="Arial"/>
                <w:u w:val="single"/>
              </w:rPr>
              <w:t>Beneficiary's</w:t>
            </w:r>
            <w:proofErr w:type="spellEnd"/>
            <w:r w:rsidRPr="009551CD">
              <w:rPr>
                <w:rFonts w:ascii="Arial" w:hAnsi="Arial" w:cs="Arial"/>
                <w:u w:val="single"/>
              </w:rPr>
              <w:t xml:space="preserve"> Bank</w:t>
            </w:r>
          </w:p>
          <w:p w:rsidR="00DE3D99" w:rsidRPr="009551CD" w:rsidRDefault="00DE3D99" w:rsidP="00721968">
            <w:pPr>
              <w:snapToGrid w:val="0"/>
              <w:spacing w:line="300" w:lineRule="auto"/>
              <w:rPr>
                <w:rFonts w:ascii="Arial" w:hAnsi="Arial" w:cs="Arial"/>
              </w:rPr>
            </w:pPr>
          </w:p>
          <w:p w:rsidR="00DE3D99" w:rsidRPr="009551CD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u w:val="single"/>
              </w:rPr>
            </w:pPr>
            <w:proofErr w:type="spellStart"/>
            <w:r w:rsidRPr="009551CD">
              <w:rPr>
                <w:rFonts w:ascii="Arial" w:hAnsi="Arial" w:cs="Arial"/>
                <w:u w:val="single"/>
              </w:rPr>
              <w:t>Beneficiary</w:t>
            </w:r>
            <w:proofErr w:type="spellEnd"/>
            <w:r w:rsidRPr="009551CD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9551CD">
              <w:rPr>
                <w:rFonts w:ascii="Arial" w:hAnsi="Arial" w:cs="Arial"/>
                <w:u w:val="single"/>
              </w:rPr>
              <w:t>Account</w:t>
            </w:r>
            <w:proofErr w:type="spellEnd"/>
            <w:r w:rsidRPr="009551CD">
              <w:rPr>
                <w:rFonts w:ascii="Arial" w:hAnsi="Arial" w:cs="Arial"/>
                <w:u w:val="single"/>
              </w:rPr>
              <w:t xml:space="preserve"> No.</w:t>
            </w:r>
          </w:p>
          <w:p w:rsidR="00DE3D99" w:rsidRPr="00544819" w:rsidRDefault="00DE3D99" w:rsidP="00721968">
            <w:pPr>
              <w:snapToGrid w:val="0"/>
              <w:spacing w:line="30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DE3D99" w:rsidRPr="001278D5" w:rsidRDefault="00DE3D99" w:rsidP="00DE3D99">
      <w:pPr>
        <w:snapToGrid w:val="0"/>
        <w:spacing w:line="300" w:lineRule="auto"/>
        <w:rPr>
          <w:rFonts w:ascii="Arial" w:hAnsi="Arial" w:cs="Arial"/>
        </w:rPr>
      </w:pPr>
    </w:p>
    <w:tbl>
      <w:tblPr>
        <w:tblStyle w:val="TableGrid"/>
        <w:tblW w:w="86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5130"/>
        <w:gridCol w:w="1815"/>
      </w:tblGrid>
      <w:tr w:rsidR="009B75CC" w:rsidRPr="000C309D" w:rsidTr="009B75CC">
        <w:tc>
          <w:tcPr>
            <w:tcW w:w="1695" w:type="dxa"/>
            <w:shd w:val="clear" w:color="auto" w:fill="606060"/>
            <w:vAlign w:val="center"/>
          </w:tcPr>
          <w:p w:rsidR="00DE3D99" w:rsidRPr="000C309D" w:rsidRDefault="00DE3D99" w:rsidP="00721968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0C309D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5130" w:type="dxa"/>
            <w:shd w:val="clear" w:color="auto" w:fill="606060"/>
            <w:vAlign w:val="center"/>
          </w:tcPr>
          <w:p w:rsidR="00DE3D99" w:rsidRPr="000C309D" w:rsidRDefault="00DE3D99" w:rsidP="00721968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0C309D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  <w:tc>
          <w:tcPr>
            <w:tcW w:w="1815" w:type="dxa"/>
            <w:shd w:val="clear" w:color="auto" w:fill="606060"/>
            <w:vAlign w:val="center"/>
          </w:tcPr>
          <w:p w:rsidR="00DE3D99" w:rsidRPr="000C309D" w:rsidRDefault="00DE3D99" w:rsidP="00721968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0C309D">
              <w:rPr>
                <w:rFonts w:ascii="Arial" w:hAnsi="Arial" w:cs="Arial"/>
                <w:b/>
                <w:color w:val="FFFFFF"/>
              </w:rPr>
              <w:t>AMOUNT</w:t>
            </w:r>
          </w:p>
        </w:tc>
      </w:tr>
      <w:tr w:rsidR="009B75CC" w:rsidRPr="001278D5" w:rsidTr="009B75CC">
        <w:tc>
          <w:tcPr>
            <w:tcW w:w="1695" w:type="dxa"/>
            <w:vAlign w:val="center"/>
          </w:tcPr>
          <w:p w:rsidR="00DE3D99" w:rsidRPr="001278D5" w:rsidRDefault="00DE3D99" w:rsidP="00721968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vAlign w:val="center"/>
          </w:tcPr>
          <w:p w:rsidR="00DE3D99" w:rsidRPr="001278D5" w:rsidRDefault="00DE3D99" w:rsidP="007219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AMPLIXBI.COM : Provider</w:t>
            </w:r>
          </w:p>
        </w:tc>
        <w:tc>
          <w:tcPr>
            <w:tcW w:w="1815" w:type="dxa"/>
            <w:vAlign w:val="center"/>
          </w:tcPr>
          <w:p w:rsidR="00DE3D99" w:rsidRPr="001278D5" w:rsidRDefault="00DE3D99" w:rsidP="00721968">
            <w:pPr>
              <w:jc w:val="right"/>
              <w:rPr>
                <w:rFonts w:ascii="Arial" w:hAnsi="Arial" w:cs="Arial"/>
              </w:rPr>
            </w:pPr>
          </w:p>
        </w:tc>
      </w:tr>
      <w:tr w:rsidR="009B75CC" w:rsidRPr="001278D5" w:rsidTr="009B75CC">
        <w:tc>
          <w:tcPr>
            <w:tcW w:w="1695" w:type="dxa"/>
            <w:vAlign w:val="center"/>
          </w:tcPr>
          <w:p w:rsidR="005F42EF" w:rsidRDefault="00DE3D99" w:rsidP="00DE3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r w:rsidR="005F42EF">
              <w:rPr>
                <w:rFonts w:ascii="Arial" w:hAnsi="Arial" w:cs="Arial"/>
              </w:rPr>
              <w:t>SECTION##</w:t>
            </w:r>
          </w:p>
          <w:p w:rsidR="00DE3D99" w:rsidRPr="001278D5" w:rsidRDefault="005F42EF" w:rsidP="00DE3D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spellStart"/>
            <w:r>
              <w:rPr>
                <w:rFonts w:ascii="Arial" w:hAnsi="Arial" w:cs="Arial"/>
              </w:rPr>
              <w:t>C_</w:t>
            </w:r>
            <w:r w:rsidR="00DE3D99">
              <w:rPr>
                <w:rFonts w:ascii="Arial" w:hAnsi="Arial" w:cs="Arial"/>
              </w:rPr>
              <w:t>OrderDate</w:t>
            </w:r>
            <w:proofErr w:type="spellEnd"/>
            <w:r w:rsidR="00DE3D99">
              <w:rPr>
                <w:rFonts w:ascii="Arial" w:hAnsi="Arial" w:cs="Arial"/>
              </w:rPr>
              <w:t>##</w:t>
            </w:r>
          </w:p>
        </w:tc>
        <w:tc>
          <w:tcPr>
            <w:tcW w:w="5130" w:type="dxa"/>
            <w:vAlign w:val="center"/>
          </w:tcPr>
          <w:p w:rsidR="00DE3D99" w:rsidRPr="001278D5" w:rsidRDefault="00DE3D99" w:rsidP="005F4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spellStart"/>
            <w:r w:rsidR="005F42EF">
              <w:rPr>
                <w:rFonts w:ascii="Arial" w:hAnsi="Arial" w:cs="Arial"/>
              </w:rPr>
              <w:t>C_</w:t>
            </w:r>
            <w:r>
              <w:rPr>
                <w:rFonts w:ascii="Arial" w:hAnsi="Arial" w:cs="Arial"/>
              </w:rPr>
              <w:t>OrderDesc</w:t>
            </w:r>
            <w:proofErr w:type="spellEnd"/>
            <w:r>
              <w:rPr>
                <w:rFonts w:ascii="Arial" w:hAnsi="Arial" w:cs="Arial"/>
              </w:rPr>
              <w:t>##</w:t>
            </w:r>
          </w:p>
        </w:tc>
        <w:tc>
          <w:tcPr>
            <w:tcW w:w="1815" w:type="dxa"/>
            <w:vAlign w:val="center"/>
          </w:tcPr>
          <w:p w:rsidR="00DE3D99" w:rsidRPr="001278D5" w:rsidRDefault="00DE3D99" w:rsidP="00CE16D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r w:rsidR="005F42EF">
              <w:rPr>
                <w:rFonts w:ascii="Arial" w:hAnsi="Arial" w:cs="Arial"/>
              </w:rPr>
              <w:t>C_</w:t>
            </w:r>
            <w:r>
              <w:rPr>
                <w:rFonts w:ascii="Arial" w:hAnsi="Arial" w:cs="Arial"/>
              </w:rPr>
              <w:t>AMOUNT##</w:t>
            </w:r>
          </w:p>
        </w:tc>
      </w:tr>
      <w:tr w:rsidR="009B75CC" w:rsidRPr="001278D5" w:rsidTr="009B75CC">
        <w:tc>
          <w:tcPr>
            <w:tcW w:w="1695" w:type="dxa"/>
            <w:vAlign w:val="center"/>
          </w:tcPr>
          <w:p w:rsidR="00DE3D99" w:rsidRPr="001278D5" w:rsidRDefault="00DE3D99" w:rsidP="00721968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vAlign w:val="center"/>
          </w:tcPr>
          <w:p w:rsidR="00DE3D99" w:rsidRPr="001278D5" w:rsidRDefault="00DE3D99" w:rsidP="00721968">
            <w:pPr>
              <w:jc w:val="right"/>
              <w:rPr>
                <w:rFonts w:ascii="Arial" w:hAnsi="Arial" w:cs="Arial"/>
              </w:rPr>
            </w:pPr>
            <w:r w:rsidRPr="001278D5">
              <w:rPr>
                <w:rFonts w:ascii="Arial" w:hAnsi="Arial" w:cs="Arial"/>
              </w:rPr>
              <w:t xml:space="preserve">Total </w:t>
            </w:r>
            <w:proofErr w:type="spellStart"/>
            <w:r w:rsidRPr="001278D5">
              <w:rPr>
                <w:rFonts w:ascii="Arial" w:hAnsi="Arial" w:cs="Arial"/>
              </w:rPr>
              <w:t>Amount</w:t>
            </w:r>
            <w:proofErr w:type="spellEnd"/>
          </w:p>
        </w:tc>
        <w:tc>
          <w:tcPr>
            <w:tcW w:w="1815" w:type="dxa"/>
            <w:vAlign w:val="center"/>
          </w:tcPr>
          <w:p w:rsidR="00DE3D99" w:rsidRPr="000C309D" w:rsidRDefault="00DE3D99" w:rsidP="003D6CF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##</w:t>
            </w:r>
            <w:r w:rsidR="005F42EF">
              <w:rPr>
                <w:rFonts w:ascii="Arial" w:hAnsi="Arial" w:cs="Arial"/>
                <w:b/>
              </w:rPr>
              <w:t>SECTION_</w:t>
            </w:r>
            <w:r w:rsidR="003D6CF3">
              <w:rPr>
                <w:rFonts w:ascii="Arial" w:hAnsi="Arial" w:cs="Arial"/>
                <w:b/>
              </w:rPr>
              <w:t>AGGR</w:t>
            </w:r>
            <w:r w:rsidR="005F42EF">
              <w:rPr>
                <w:rFonts w:ascii="Arial" w:hAnsi="Arial" w:cs="Arial"/>
                <w:b/>
              </w:rPr>
              <w:t xml:space="preserve"> ,</w:t>
            </w:r>
            <w:proofErr w:type="spellStart"/>
            <w:r w:rsidR="005F42EF">
              <w:rPr>
                <w:rFonts w:ascii="Arial" w:hAnsi="Arial" w:cs="Arial"/>
                <w:b/>
              </w:rPr>
              <w:t>column</w:t>
            </w:r>
            <w:proofErr w:type="spellEnd"/>
            <w:r w:rsidR="005F42EF">
              <w:rPr>
                <w:rFonts w:ascii="Arial" w:hAnsi="Arial" w:cs="Arial"/>
                <w:b/>
              </w:rPr>
              <w:t>=</w:t>
            </w: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</w:rPr>
              <w:t>AMOUNT</w:t>
            </w:r>
            <w:r w:rsidR="00D02EBC">
              <w:rPr>
                <w:rFonts w:ascii="Arial" w:hAnsi="Arial" w:cs="Arial"/>
                <w:b/>
              </w:rPr>
              <w:t>,type</w:t>
            </w:r>
            <w:proofErr w:type="spellEnd"/>
            <w:r w:rsidR="00D02EBC">
              <w:rPr>
                <w:rFonts w:ascii="Arial" w:hAnsi="Arial" w:cs="Arial"/>
                <w:b/>
              </w:rPr>
              <w:t>=</w:t>
            </w:r>
            <w:proofErr w:type="spellStart"/>
            <w:r w:rsidR="00D02EBC">
              <w:rPr>
                <w:rFonts w:ascii="Arial" w:hAnsi="Arial" w:cs="Arial"/>
                <w:b/>
              </w:rPr>
              <w:t>sum</w:t>
            </w:r>
            <w:proofErr w:type="spellEnd"/>
            <w:r>
              <w:rPr>
                <w:rFonts w:ascii="Arial" w:hAnsi="Arial" w:cs="Arial"/>
                <w:b/>
              </w:rPr>
              <w:t>##</w:t>
            </w:r>
          </w:p>
        </w:tc>
      </w:tr>
      <w:tr w:rsidR="009B75CC" w:rsidRPr="001278D5" w:rsidTr="009B75CC">
        <w:tc>
          <w:tcPr>
            <w:tcW w:w="1695" w:type="dxa"/>
            <w:vAlign w:val="center"/>
          </w:tcPr>
          <w:p w:rsidR="00DE3D99" w:rsidRPr="001278D5" w:rsidRDefault="00DE3D99" w:rsidP="00721968">
            <w:pPr>
              <w:rPr>
                <w:rFonts w:ascii="Arial" w:hAnsi="Arial" w:cs="Arial"/>
              </w:rPr>
            </w:pPr>
          </w:p>
        </w:tc>
        <w:tc>
          <w:tcPr>
            <w:tcW w:w="5130" w:type="dxa"/>
            <w:vAlign w:val="center"/>
          </w:tcPr>
          <w:p w:rsidR="00DE3D99" w:rsidRPr="001278D5" w:rsidRDefault="00DE3D99" w:rsidP="0072196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5" w:type="dxa"/>
            <w:vAlign w:val="center"/>
          </w:tcPr>
          <w:p w:rsidR="00DE3D99" w:rsidRPr="001278D5" w:rsidRDefault="00DE3D99" w:rsidP="00721968">
            <w:pPr>
              <w:jc w:val="right"/>
              <w:rPr>
                <w:rFonts w:ascii="Arial" w:hAnsi="Arial" w:cs="Arial"/>
              </w:rPr>
            </w:pPr>
          </w:p>
        </w:tc>
      </w:tr>
    </w:tbl>
    <w:p w:rsidR="00DE3D99" w:rsidRDefault="00DE3D99" w:rsidP="00DE3D99">
      <w:pPr>
        <w:rPr>
          <w:rFonts w:ascii="Arial" w:hAnsi="Arial" w:cs="Arial"/>
        </w:rPr>
      </w:pPr>
    </w:p>
    <w:p w:rsidR="00DE3D99" w:rsidRPr="001278D5" w:rsidRDefault="00DE3D99" w:rsidP="00DE3D9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Notes: </w:t>
      </w:r>
      <w:r w:rsidR="009B75CC">
        <w:rPr>
          <w:rFonts w:ascii="Arial" w:hAnsi="Arial" w:cs="Arial"/>
        </w:rPr>
        <w:t>##C_NOTES##</w:t>
      </w:r>
    </w:p>
    <w:p w:rsidR="00786D58" w:rsidRPr="00A14DA2" w:rsidRDefault="00A14DA2" w:rsidP="00DE3D99">
      <w:pPr>
        <w:rPr>
          <w:sz w:val="16"/>
          <w:szCs w:val="16"/>
        </w:rPr>
      </w:pPr>
      <w:r w:rsidRPr="00A14DA2">
        <w:rPr>
          <w:sz w:val="16"/>
          <w:szCs w:val="16"/>
        </w:rPr>
        <w:t>##</w:t>
      </w:r>
      <w:r w:rsidR="00A032EC">
        <w:rPr>
          <w:sz w:val="16"/>
          <w:szCs w:val="16"/>
        </w:rPr>
        <w:t>END_</w:t>
      </w:r>
      <w:r w:rsidRPr="00A14DA2">
        <w:rPr>
          <w:sz w:val="16"/>
          <w:szCs w:val="16"/>
        </w:rPr>
        <w:t>GROUP_SHEET_0##</w:t>
      </w:r>
    </w:p>
    <w:sectPr w:rsidR="00786D58" w:rsidRPr="00A14DA2" w:rsidSect="00441E6A">
      <w:pgSz w:w="11906" w:h="16838"/>
      <w:pgMar w:top="1418" w:right="1701" w:bottom="1418" w:left="1701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58"/>
    <w:rsid w:val="00001B5B"/>
    <w:rsid w:val="00012891"/>
    <w:rsid w:val="000634B3"/>
    <w:rsid w:val="000A447B"/>
    <w:rsid w:val="000D15C8"/>
    <w:rsid w:val="000E7E74"/>
    <w:rsid w:val="000E7FA4"/>
    <w:rsid w:val="00100DE1"/>
    <w:rsid w:val="00106CD1"/>
    <w:rsid w:val="00107930"/>
    <w:rsid w:val="00120253"/>
    <w:rsid w:val="00130AF8"/>
    <w:rsid w:val="00145E73"/>
    <w:rsid w:val="00177020"/>
    <w:rsid w:val="00181D2A"/>
    <w:rsid w:val="001D070A"/>
    <w:rsid w:val="001D7360"/>
    <w:rsid w:val="00224DD9"/>
    <w:rsid w:val="002250F6"/>
    <w:rsid w:val="00231C67"/>
    <w:rsid w:val="00263AE5"/>
    <w:rsid w:val="00281198"/>
    <w:rsid w:val="00293644"/>
    <w:rsid w:val="002A5C89"/>
    <w:rsid w:val="002B5AA0"/>
    <w:rsid w:val="002C0866"/>
    <w:rsid w:val="002C63BF"/>
    <w:rsid w:val="002E3C40"/>
    <w:rsid w:val="003160EE"/>
    <w:rsid w:val="00386319"/>
    <w:rsid w:val="003A1CB3"/>
    <w:rsid w:val="003C4E0E"/>
    <w:rsid w:val="003D6CF3"/>
    <w:rsid w:val="003E4BC8"/>
    <w:rsid w:val="00402B2F"/>
    <w:rsid w:val="00427231"/>
    <w:rsid w:val="00454553"/>
    <w:rsid w:val="00470852"/>
    <w:rsid w:val="004909EA"/>
    <w:rsid w:val="00497F09"/>
    <w:rsid w:val="004A3C6B"/>
    <w:rsid w:val="004B37AC"/>
    <w:rsid w:val="00501179"/>
    <w:rsid w:val="0051067F"/>
    <w:rsid w:val="0053087E"/>
    <w:rsid w:val="00536054"/>
    <w:rsid w:val="005378D4"/>
    <w:rsid w:val="0056281A"/>
    <w:rsid w:val="00573F25"/>
    <w:rsid w:val="00574025"/>
    <w:rsid w:val="005767DD"/>
    <w:rsid w:val="005800B9"/>
    <w:rsid w:val="005C3E14"/>
    <w:rsid w:val="005F0B4B"/>
    <w:rsid w:val="005F42EF"/>
    <w:rsid w:val="005F6BB4"/>
    <w:rsid w:val="00604003"/>
    <w:rsid w:val="0061668E"/>
    <w:rsid w:val="00617954"/>
    <w:rsid w:val="00620103"/>
    <w:rsid w:val="00621C6E"/>
    <w:rsid w:val="00624A48"/>
    <w:rsid w:val="00663A63"/>
    <w:rsid w:val="00664C84"/>
    <w:rsid w:val="00690DC8"/>
    <w:rsid w:val="006A6533"/>
    <w:rsid w:val="006F3290"/>
    <w:rsid w:val="00706968"/>
    <w:rsid w:val="00735C7A"/>
    <w:rsid w:val="0075112E"/>
    <w:rsid w:val="00786D48"/>
    <w:rsid w:val="00786D58"/>
    <w:rsid w:val="00791762"/>
    <w:rsid w:val="007A2351"/>
    <w:rsid w:val="007C2535"/>
    <w:rsid w:val="00810DE2"/>
    <w:rsid w:val="00824FCE"/>
    <w:rsid w:val="0083319A"/>
    <w:rsid w:val="00860146"/>
    <w:rsid w:val="008742CD"/>
    <w:rsid w:val="00886D70"/>
    <w:rsid w:val="009023DA"/>
    <w:rsid w:val="00933D28"/>
    <w:rsid w:val="00967449"/>
    <w:rsid w:val="009B6099"/>
    <w:rsid w:val="009B75CC"/>
    <w:rsid w:val="009C07A2"/>
    <w:rsid w:val="009C14C3"/>
    <w:rsid w:val="00A032EC"/>
    <w:rsid w:val="00A14DA2"/>
    <w:rsid w:val="00A176D1"/>
    <w:rsid w:val="00A57CA6"/>
    <w:rsid w:val="00AA5E80"/>
    <w:rsid w:val="00AA7C4C"/>
    <w:rsid w:val="00AD70C2"/>
    <w:rsid w:val="00B54B0C"/>
    <w:rsid w:val="00B94C19"/>
    <w:rsid w:val="00BA7896"/>
    <w:rsid w:val="00BC6528"/>
    <w:rsid w:val="00BD6DEF"/>
    <w:rsid w:val="00BE53FB"/>
    <w:rsid w:val="00C02D54"/>
    <w:rsid w:val="00C41CFC"/>
    <w:rsid w:val="00CE16DB"/>
    <w:rsid w:val="00CE4480"/>
    <w:rsid w:val="00CE7EF0"/>
    <w:rsid w:val="00D02EBC"/>
    <w:rsid w:val="00D0361E"/>
    <w:rsid w:val="00D07149"/>
    <w:rsid w:val="00D72629"/>
    <w:rsid w:val="00D84F17"/>
    <w:rsid w:val="00D87B94"/>
    <w:rsid w:val="00D90CF0"/>
    <w:rsid w:val="00DA144E"/>
    <w:rsid w:val="00DE3D99"/>
    <w:rsid w:val="00E121A6"/>
    <w:rsid w:val="00E219CB"/>
    <w:rsid w:val="00E2322C"/>
    <w:rsid w:val="00E37D87"/>
    <w:rsid w:val="00E61F83"/>
    <w:rsid w:val="00E63737"/>
    <w:rsid w:val="00E95C79"/>
    <w:rsid w:val="00EA3BCF"/>
    <w:rsid w:val="00ED75C1"/>
    <w:rsid w:val="00EF0F11"/>
    <w:rsid w:val="00EF34C9"/>
    <w:rsid w:val="00EF75DC"/>
    <w:rsid w:val="00F00B57"/>
    <w:rsid w:val="00F030AA"/>
    <w:rsid w:val="00F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73AD-AE79-4B14-AF01-FD85857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unhideWhenUsed/>
    <w:qFormat/>
    <w:rsid w:val="003A1CB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3A1CB3"/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3A1CB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A1CB3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3A1CB3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GridTable7Colorful-Accent5">
    <w:name w:val="Grid Table 7 Colorful Accent 5"/>
    <w:basedOn w:val="TableNormal"/>
    <w:uiPriority w:val="52"/>
    <w:rsid w:val="00F06F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7D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6054"/>
    <w:pPr>
      <w:ind w:left="720"/>
      <w:contextualSpacing/>
    </w:pPr>
  </w:style>
  <w:style w:type="character" w:styleId="Hyperlink">
    <w:name w:val="Hyperlink"/>
    <w:basedOn w:val="DefaultParagraphFont"/>
    <w:rsid w:val="00DE3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\xdocreport\macro\TemplateBuild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TemplateBuilder.dotm</Template>
  <TotalTime>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EXUPERY</dc:creator>
  <cp:keywords/>
  <dc:description/>
  <cp:lastModifiedBy>VASSAGO</cp:lastModifiedBy>
  <cp:revision>16</cp:revision>
  <dcterms:created xsi:type="dcterms:W3CDTF">2020-04-27T05:13:00Z</dcterms:created>
  <dcterms:modified xsi:type="dcterms:W3CDTF">2020-04-27T18:30:00Z</dcterms:modified>
</cp:coreProperties>
</file>